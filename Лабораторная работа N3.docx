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0EA" w:rsidRDefault="004600EA" w:rsidP="004600EA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4600EA" w:rsidRDefault="004600EA" w:rsidP="004600EA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4600EA" w:rsidRDefault="004600EA" w:rsidP="004600EA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4600EA" w:rsidRDefault="004600EA" w:rsidP="004600EA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4600EA" w:rsidRDefault="004600EA" w:rsidP="004600E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:rsidR="004600EA" w:rsidRDefault="004600EA" w:rsidP="004600EA">
      <w:pPr>
        <w:pStyle w:val="Times142"/>
        <w:spacing w:line="360" w:lineRule="auto"/>
        <w:ind w:firstLine="0"/>
        <w:jc w:val="center"/>
        <w:rPr>
          <w:rStyle w:val="ab"/>
          <w:caps/>
        </w:rPr>
      </w:pPr>
    </w:p>
    <w:p w:rsidR="004600EA" w:rsidRDefault="004600EA" w:rsidP="004600EA">
      <w:pPr>
        <w:pStyle w:val="Times142"/>
        <w:spacing w:line="360" w:lineRule="auto"/>
        <w:ind w:firstLine="0"/>
        <w:jc w:val="center"/>
        <w:rPr>
          <w:rStyle w:val="ab"/>
          <w:caps/>
          <w:szCs w:val="28"/>
        </w:rPr>
      </w:pPr>
    </w:p>
    <w:p w:rsidR="004600EA" w:rsidRDefault="004600EA" w:rsidP="004600EA">
      <w:pPr>
        <w:pStyle w:val="Times142"/>
        <w:spacing w:line="360" w:lineRule="auto"/>
        <w:ind w:firstLine="0"/>
        <w:jc w:val="center"/>
        <w:rPr>
          <w:rStyle w:val="ab"/>
          <w:caps/>
          <w:szCs w:val="28"/>
        </w:rPr>
      </w:pPr>
    </w:p>
    <w:p w:rsidR="004600EA" w:rsidRDefault="004600EA" w:rsidP="004600EA">
      <w:pPr>
        <w:pStyle w:val="Times142"/>
        <w:spacing w:line="360" w:lineRule="auto"/>
        <w:ind w:firstLine="0"/>
        <w:jc w:val="center"/>
        <w:rPr>
          <w:rStyle w:val="ab"/>
          <w:caps/>
          <w:szCs w:val="28"/>
        </w:rPr>
      </w:pPr>
      <w:r>
        <w:rPr>
          <w:rStyle w:val="ab"/>
          <w:caps/>
          <w:szCs w:val="28"/>
        </w:rPr>
        <w:t>отчет</w:t>
      </w:r>
    </w:p>
    <w:p w:rsidR="004600EA" w:rsidRDefault="004600EA" w:rsidP="004600EA">
      <w:pPr>
        <w:spacing w:line="360" w:lineRule="auto"/>
        <w:jc w:val="center"/>
      </w:pPr>
      <w:r>
        <w:rPr>
          <w:b/>
          <w:szCs w:val="28"/>
        </w:rPr>
        <w:t>по лабораторной работе №3</w:t>
      </w:r>
    </w:p>
    <w:p w:rsidR="004600EA" w:rsidRDefault="004600EA" w:rsidP="004600E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«Информатика»</w:t>
      </w:r>
    </w:p>
    <w:p w:rsidR="004600EA" w:rsidRDefault="004600EA" w:rsidP="004600EA">
      <w:pPr>
        <w:spacing w:line="360" w:lineRule="auto"/>
        <w:jc w:val="center"/>
        <w:rPr>
          <w:szCs w:val="28"/>
        </w:rPr>
      </w:pPr>
    </w:p>
    <w:p w:rsidR="004600EA" w:rsidRDefault="004600EA" w:rsidP="004600EA">
      <w:pPr>
        <w:spacing w:line="360" w:lineRule="auto"/>
        <w:jc w:val="center"/>
        <w:rPr>
          <w:szCs w:val="28"/>
        </w:rPr>
      </w:pPr>
    </w:p>
    <w:p w:rsidR="004600EA" w:rsidRDefault="004600EA" w:rsidP="004600EA">
      <w:pPr>
        <w:spacing w:line="360" w:lineRule="auto"/>
        <w:jc w:val="center"/>
        <w:rPr>
          <w:szCs w:val="28"/>
        </w:rPr>
      </w:pPr>
    </w:p>
    <w:p w:rsidR="004600EA" w:rsidRDefault="004600EA" w:rsidP="004600EA">
      <w:pPr>
        <w:spacing w:line="360" w:lineRule="auto"/>
        <w:jc w:val="center"/>
        <w:rPr>
          <w:szCs w:val="28"/>
        </w:rPr>
      </w:pPr>
    </w:p>
    <w:p w:rsidR="004600EA" w:rsidRDefault="004600EA" w:rsidP="004600EA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4600EA" w:rsidTr="004600EA">
        <w:trPr>
          <w:trHeight w:val="614"/>
        </w:trPr>
        <w:tc>
          <w:tcPr>
            <w:tcW w:w="2206" w:type="pct"/>
            <w:vAlign w:val="bottom"/>
            <w:hideMark/>
          </w:tcPr>
          <w:p w:rsidR="004600EA" w:rsidRDefault="004600EA">
            <w:pPr>
              <w:rPr>
                <w:szCs w:val="28"/>
              </w:rPr>
            </w:pPr>
            <w:r>
              <w:rPr>
                <w:szCs w:val="28"/>
              </w:rPr>
              <w:t>Студент гр. 3351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600EA" w:rsidRDefault="004600EA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4600EA" w:rsidRDefault="004600E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Борисов О. С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4600EA" w:rsidTr="004600EA">
        <w:trPr>
          <w:trHeight w:val="614"/>
        </w:trPr>
        <w:tc>
          <w:tcPr>
            <w:tcW w:w="2206" w:type="pct"/>
            <w:vAlign w:val="bottom"/>
            <w:hideMark/>
          </w:tcPr>
          <w:p w:rsidR="004600EA" w:rsidRDefault="004600EA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600EA" w:rsidRDefault="004600EA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4600EA" w:rsidRDefault="004600E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Копец Е</w:t>
            </w:r>
            <w:r>
              <w:rPr>
                <w:szCs w:val="28"/>
                <w:lang w:val="en-US"/>
              </w:rPr>
              <w:t xml:space="preserve">. </w:t>
            </w:r>
            <w:r>
              <w:rPr>
                <w:szCs w:val="28"/>
              </w:rPr>
              <w:t>Е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4600EA" w:rsidRDefault="004600EA" w:rsidP="004600EA">
      <w:pPr>
        <w:spacing w:line="360" w:lineRule="auto"/>
        <w:jc w:val="center"/>
        <w:rPr>
          <w:bCs/>
          <w:szCs w:val="28"/>
        </w:rPr>
      </w:pPr>
    </w:p>
    <w:p w:rsidR="004600EA" w:rsidRDefault="004600EA" w:rsidP="004600EA">
      <w:pPr>
        <w:spacing w:line="360" w:lineRule="auto"/>
        <w:jc w:val="center"/>
        <w:rPr>
          <w:bCs/>
          <w:szCs w:val="28"/>
        </w:rPr>
      </w:pPr>
    </w:p>
    <w:p w:rsidR="004600EA" w:rsidRDefault="004600EA" w:rsidP="004600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4600EA" w:rsidRDefault="004600EA" w:rsidP="004600EA">
      <w:pPr>
        <w:spacing w:line="360" w:lineRule="auto"/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2023</w:t>
      </w:r>
    </w:p>
    <w:p w:rsidR="00131CEA" w:rsidRDefault="00C23FA8" w:rsidP="00C23FA8">
      <w:pPr>
        <w:pStyle w:val="Heading1"/>
        <w:rPr>
          <w:sz w:val="40"/>
          <w:szCs w:val="40"/>
        </w:rPr>
      </w:pPr>
      <w:r w:rsidRPr="00C23FA8">
        <w:rPr>
          <w:sz w:val="40"/>
          <w:szCs w:val="40"/>
        </w:rPr>
        <w:lastRenderedPageBreak/>
        <w:t>Процесс выполнения</w:t>
      </w:r>
    </w:p>
    <w:p w:rsidR="00522935" w:rsidRDefault="00522935" w:rsidP="00C23FA8">
      <w:pPr>
        <w:pStyle w:val="Times142"/>
        <w:rPr>
          <w:lang w:eastAsia="en-US"/>
        </w:rPr>
      </w:pPr>
      <w:r>
        <w:rPr>
          <w:lang w:eastAsia="en-US"/>
        </w:rPr>
        <w:t>Создаём новый слайд с помощью встроенного шаблона (Рис.1).</w:t>
      </w:r>
    </w:p>
    <w:p w:rsidR="00522935" w:rsidRDefault="00522935" w:rsidP="00C23FA8">
      <w:pPr>
        <w:pStyle w:val="Times142"/>
        <w:rPr>
          <w:lang w:eastAsia="en-US"/>
        </w:rPr>
      </w:pPr>
      <w:r>
        <w:rPr>
          <w:noProof/>
        </w:rPr>
        <w:drawing>
          <wp:inline distT="0" distB="0" distL="0" distR="0">
            <wp:extent cx="5090160" cy="4632960"/>
            <wp:effectExtent l="19050" t="0" r="0" b="0"/>
            <wp:docPr id="1" name="Рисунок 1" descr="C:\Users\sa_bo\OneDrive\Изображения\Снимки экрана\Создание слай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_bo\OneDrive\Изображения\Снимки экрана\Создание слайд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63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</w:t>
      </w:r>
    </w:p>
    <w:p w:rsidR="00522935" w:rsidRDefault="00522935" w:rsidP="00522935">
      <w:pPr>
        <w:pStyle w:val="3"/>
        <w:rPr>
          <w:lang w:eastAsia="en-US"/>
        </w:rPr>
      </w:pPr>
      <w:r>
        <w:rPr>
          <w:lang w:eastAsia="en-US"/>
        </w:rPr>
        <w:t>(Рис.1)</w:t>
      </w:r>
    </w:p>
    <w:p w:rsidR="00522935" w:rsidRDefault="00522935" w:rsidP="00522935">
      <w:pPr>
        <w:rPr>
          <w:lang w:eastAsia="en-US"/>
        </w:rPr>
      </w:pPr>
    </w:p>
    <w:p w:rsidR="00522935" w:rsidRDefault="00522935" w:rsidP="00522935">
      <w:pPr>
        <w:rPr>
          <w:lang w:eastAsia="en-US"/>
        </w:rPr>
      </w:pPr>
      <w:r>
        <w:rPr>
          <w:lang w:eastAsia="en-US"/>
        </w:rPr>
        <w:t xml:space="preserve">Изменяем анимации переключения слайдов во вкладке </w:t>
      </w:r>
      <w:r w:rsidRPr="00522935">
        <w:rPr>
          <w:lang w:eastAsia="en-US"/>
        </w:rPr>
        <w:t>“</w:t>
      </w:r>
      <w:r>
        <w:rPr>
          <w:lang w:eastAsia="en-US"/>
        </w:rPr>
        <w:t>Анимация</w:t>
      </w:r>
      <w:r w:rsidRPr="00522935">
        <w:rPr>
          <w:lang w:eastAsia="en-US"/>
        </w:rPr>
        <w:t>”</w:t>
      </w:r>
      <w:r>
        <w:rPr>
          <w:lang w:eastAsia="en-US"/>
        </w:rPr>
        <w:t xml:space="preserve"> (Рис.2).</w:t>
      </w:r>
    </w:p>
    <w:p w:rsidR="00522935" w:rsidRPr="00522935" w:rsidRDefault="00522935" w:rsidP="00522935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322570" cy="654749"/>
            <wp:effectExtent l="19050" t="0" r="0" b="0"/>
            <wp:docPr id="2" name="Рисунок 2" descr="C:\Users\sa_bo\OneDrive\Изображения\Снимки экрана\Изменение анимации слай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_bo\OneDrive\Изображения\Снимки экрана\Изменение анимации слайда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58" cy="65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A8" w:rsidRDefault="00522935" w:rsidP="00522935">
      <w:pPr>
        <w:pStyle w:val="3"/>
      </w:pPr>
      <w:r>
        <w:t>(Рис.2)</w:t>
      </w:r>
    </w:p>
    <w:p w:rsidR="00522935" w:rsidRDefault="00522935" w:rsidP="00522935"/>
    <w:p w:rsidR="00522935" w:rsidRDefault="00522935" w:rsidP="00522935"/>
    <w:p w:rsidR="00522935" w:rsidRDefault="00522935" w:rsidP="00522935"/>
    <w:p w:rsidR="00522935" w:rsidRDefault="00522935" w:rsidP="00522935">
      <w:r>
        <w:lastRenderedPageBreak/>
        <w:t xml:space="preserve">Изменяем дизайн слайда во вкладке </w:t>
      </w:r>
      <w:r w:rsidRPr="00522935">
        <w:t>“</w:t>
      </w:r>
      <w:r>
        <w:t>Дизайн</w:t>
      </w:r>
      <w:r w:rsidRPr="00522935">
        <w:t>”</w:t>
      </w:r>
      <w:r>
        <w:t xml:space="preserve"> с помощью встроенных дизайнов (Рис.3).</w:t>
      </w:r>
    </w:p>
    <w:p w:rsidR="00522935" w:rsidRDefault="00522935" w:rsidP="00522935">
      <w:r>
        <w:rPr>
          <w:noProof/>
        </w:rPr>
        <w:drawing>
          <wp:inline distT="0" distB="0" distL="0" distR="0">
            <wp:extent cx="5177790" cy="1318260"/>
            <wp:effectExtent l="19050" t="0" r="3810" b="0"/>
            <wp:docPr id="3" name="Рисунок 3" descr="C:\Users\sa_bo\OneDrive\Изображения\Снимки экрана\Изменение дизайна слай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_bo\OneDrive\Изображения\Снимки экрана\Изменение дизайна слайда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994" cy="132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935" w:rsidRDefault="00522935" w:rsidP="00522935">
      <w:pPr>
        <w:pStyle w:val="3"/>
      </w:pPr>
      <w:r>
        <w:t>(Рис.3)</w:t>
      </w:r>
    </w:p>
    <w:p w:rsidR="00522935" w:rsidRDefault="00522935" w:rsidP="00522935">
      <w:pPr>
        <w:pStyle w:val="Times142"/>
      </w:pPr>
      <w:r>
        <w:t>Во вкладке Анимация</w:t>
      </w:r>
      <w:r w:rsidRPr="00522935">
        <w:t xml:space="preserve">, </w:t>
      </w:r>
      <w:r w:rsidR="00D24929">
        <w:t>вставляем объект</w:t>
      </w:r>
      <w:r w:rsidR="00D24929" w:rsidRPr="00D24929">
        <w:t xml:space="preserve">, </w:t>
      </w:r>
      <w:r w:rsidR="00D24929">
        <w:t>для которого нужно создать анимацию</w:t>
      </w:r>
      <w:r w:rsidR="00D24929" w:rsidRPr="00D24929">
        <w:t xml:space="preserve">, </w:t>
      </w:r>
      <w:r w:rsidR="00D24929">
        <w:t xml:space="preserve">и настраиваем для него анимацию </w:t>
      </w:r>
      <w:r w:rsidR="00D24929">
        <w:rPr>
          <w:lang w:val="en-US"/>
        </w:rPr>
        <w:t>(</w:t>
      </w:r>
      <w:r w:rsidR="00D24929">
        <w:t>Рис.4</w:t>
      </w:r>
      <w:r w:rsidR="00D24929">
        <w:rPr>
          <w:lang w:val="en-US"/>
        </w:rPr>
        <w:t>)</w:t>
      </w:r>
      <w:r w:rsidR="00D24929">
        <w:t>.</w:t>
      </w:r>
    </w:p>
    <w:p w:rsidR="00D24929" w:rsidRDefault="00D24929" w:rsidP="00522935">
      <w:pPr>
        <w:pStyle w:val="Times142"/>
      </w:pPr>
      <w:r>
        <w:rPr>
          <w:noProof/>
        </w:rPr>
        <w:drawing>
          <wp:inline distT="0" distB="0" distL="0" distR="0">
            <wp:extent cx="5040630" cy="3238500"/>
            <wp:effectExtent l="19050" t="0" r="7620" b="0"/>
            <wp:docPr id="4" name="Рисунок 4" descr="C:\Users\sa_bo\OneDrive\Изображения\Снимки экрана\Создание аним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_bo\OneDrive\Изображения\Снимки экрана\Создание анимации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745" cy="3241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929" w:rsidRDefault="00D24929" w:rsidP="00D24929">
      <w:pPr>
        <w:pStyle w:val="3"/>
      </w:pPr>
      <w:r>
        <w:t>(Рис.4)</w:t>
      </w:r>
    </w:p>
    <w:p w:rsidR="00446C8D" w:rsidRDefault="00446C8D" w:rsidP="00D24929"/>
    <w:p w:rsidR="00446C8D" w:rsidRDefault="00446C8D" w:rsidP="00D24929"/>
    <w:p w:rsidR="00D24929" w:rsidRDefault="00D24929" w:rsidP="00D24929">
      <w:r>
        <w:t>Открываем вкладку вид</w:t>
      </w:r>
      <w:r w:rsidR="00446C8D">
        <w:t>,</w:t>
      </w:r>
      <w:r w:rsidRPr="00D24929">
        <w:t xml:space="preserve"> </w:t>
      </w:r>
      <w:r>
        <w:t>выбираем сортировщик слайдов и</w:t>
      </w:r>
      <w:r w:rsidRPr="00D24929">
        <w:t xml:space="preserve"> </w:t>
      </w:r>
      <w:r>
        <w:t>с его помощью просматри</w:t>
      </w:r>
      <w:r w:rsidR="001308C4">
        <w:t xml:space="preserve">ваем презентацию </w:t>
      </w:r>
      <w:r>
        <w:t>(Рис.5).</w:t>
      </w:r>
    </w:p>
    <w:p w:rsidR="00D24929" w:rsidRPr="00D24929" w:rsidRDefault="00D24929" w:rsidP="00D24929">
      <w:r>
        <w:rPr>
          <w:noProof/>
        </w:rPr>
        <w:lastRenderedPageBreak/>
        <w:drawing>
          <wp:inline distT="0" distB="0" distL="0" distR="0">
            <wp:extent cx="5353050" cy="1772951"/>
            <wp:effectExtent l="19050" t="0" r="0" b="0"/>
            <wp:docPr id="5" name="Рисунок 5" descr="C:\Users\sa_bo\OneDrive\Изображения\Снимки экрана\Сортировщик слайд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_bo\OneDrive\Изображения\Снимки экрана\Сортировщик слайдов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619" cy="177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929" w:rsidRDefault="00D24929" w:rsidP="00380900">
      <w:pPr>
        <w:pStyle w:val="3"/>
      </w:pPr>
      <w:r>
        <w:tab/>
      </w:r>
      <w:r w:rsidR="00380900">
        <w:t>(Рис.5)</w:t>
      </w:r>
    </w:p>
    <w:p w:rsidR="001308C4" w:rsidRDefault="001308C4" w:rsidP="001308C4">
      <w:pPr>
        <w:pStyle w:val="Heading1"/>
        <w:rPr>
          <w:sz w:val="40"/>
          <w:szCs w:val="40"/>
        </w:rPr>
      </w:pPr>
      <w:r w:rsidRPr="001308C4">
        <w:rPr>
          <w:sz w:val="40"/>
          <w:szCs w:val="40"/>
        </w:rPr>
        <w:t>Заключение</w:t>
      </w:r>
    </w:p>
    <w:p w:rsidR="001308C4" w:rsidRPr="001308C4" w:rsidRDefault="001308C4" w:rsidP="001308C4">
      <w:pPr>
        <w:pStyle w:val="Times142"/>
        <w:rPr>
          <w:lang w:eastAsia="en-US"/>
        </w:rPr>
      </w:pPr>
      <w:r>
        <w:rPr>
          <w:lang w:eastAsia="en-US"/>
        </w:rPr>
        <w:t xml:space="preserve">Таким образом, я научился пользоваться </w:t>
      </w:r>
      <w:r>
        <w:rPr>
          <w:lang w:val="en-US" w:eastAsia="en-US"/>
        </w:rPr>
        <w:t>Power</w:t>
      </w:r>
      <w:r w:rsidRPr="001308C4">
        <w:rPr>
          <w:lang w:eastAsia="en-US"/>
        </w:rPr>
        <w:t xml:space="preserve"> </w:t>
      </w:r>
      <w:r>
        <w:rPr>
          <w:lang w:val="en-US" w:eastAsia="en-US"/>
        </w:rPr>
        <w:t>Point</w:t>
      </w:r>
      <w:r w:rsidRPr="001308C4">
        <w:rPr>
          <w:lang w:eastAsia="en-US"/>
        </w:rPr>
        <w:t xml:space="preserve"> </w:t>
      </w:r>
      <w:r>
        <w:rPr>
          <w:lang w:eastAsia="en-US"/>
        </w:rPr>
        <w:t>и с его помощью создавать и оформлять презентации, писать комментарии.</w:t>
      </w:r>
    </w:p>
    <w:sectPr w:rsidR="001308C4" w:rsidRPr="001308C4" w:rsidSect="004600E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8D0" w:rsidRDefault="009F78D0" w:rsidP="004600EA">
      <w:pPr>
        <w:spacing w:after="0" w:line="240" w:lineRule="auto"/>
      </w:pPr>
      <w:r>
        <w:separator/>
      </w:r>
    </w:p>
  </w:endnote>
  <w:endnote w:type="continuationSeparator" w:id="1">
    <w:p w:rsidR="009F78D0" w:rsidRDefault="009F78D0" w:rsidP="0046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839985"/>
      <w:docPartObj>
        <w:docPartGallery w:val="Page Numbers (Bottom of Page)"/>
        <w:docPartUnique/>
      </w:docPartObj>
    </w:sdtPr>
    <w:sdtContent>
      <w:p w:rsidR="004600EA" w:rsidRDefault="00131CEA">
        <w:pPr>
          <w:pStyle w:val="aa"/>
          <w:jc w:val="center"/>
        </w:pPr>
        <w:fldSimple w:instr=" PAGE   \* MERGEFORMAT ">
          <w:r w:rsidR="001308C4">
            <w:rPr>
              <w:noProof/>
            </w:rPr>
            <w:t>4</w:t>
          </w:r>
        </w:fldSimple>
      </w:p>
    </w:sdtContent>
  </w:sdt>
  <w:p w:rsidR="004600EA" w:rsidRDefault="004600E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8D0" w:rsidRDefault="009F78D0" w:rsidP="004600EA">
      <w:pPr>
        <w:spacing w:after="0" w:line="240" w:lineRule="auto"/>
      </w:pPr>
      <w:r>
        <w:separator/>
      </w:r>
    </w:p>
  </w:footnote>
  <w:footnote w:type="continuationSeparator" w:id="1">
    <w:p w:rsidR="009F78D0" w:rsidRDefault="009F78D0" w:rsidP="00460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771A4"/>
    <w:multiLevelType w:val="hybridMultilevel"/>
    <w:tmpl w:val="2F622FC8"/>
    <w:lvl w:ilvl="0" w:tplc="CF301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55625E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68D57EF"/>
    <w:multiLevelType w:val="hybridMultilevel"/>
    <w:tmpl w:val="ADECD6B2"/>
    <w:lvl w:ilvl="0" w:tplc="8BC6C3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00EA"/>
    <w:rsid w:val="001308C4"/>
    <w:rsid w:val="00131CEA"/>
    <w:rsid w:val="00380900"/>
    <w:rsid w:val="00446C8D"/>
    <w:rsid w:val="004600EA"/>
    <w:rsid w:val="00522935"/>
    <w:rsid w:val="007E203F"/>
    <w:rsid w:val="009F78D0"/>
    <w:rsid w:val="00C23FA8"/>
    <w:rsid w:val="00D24929"/>
    <w:rsid w:val="00F00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8C4"/>
    <w:pPr>
      <w:spacing w:line="288" w:lineRule="auto"/>
      <w:ind w:firstLine="425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08C4"/>
    <w:pPr>
      <w:keepNext/>
      <w:keepLines/>
      <w:numPr>
        <w:numId w:val="1"/>
      </w:numPr>
      <w:tabs>
        <w:tab w:val="left" w:pos="992"/>
      </w:tabs>
      <w:outlineLvl w:val="0"/>
    </w:pPr>
    <w:rPr>
      <w:rFonts w:eastAsiaTheme="majorEastAsia" w:cstheme="majorBidi"/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08C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  <w:lang w:eastAsia="en-US"/>
    </w:rPr>
  </w:style>
  <w:style w:type="paragraph" w:styleId="3">
    <w:name w:val="heading 3"/>
    <w:aliases w:val="Рис подпись"/>
    <w:basedOn w:val="a"/>
    <w:next w:val="a"/>
    <w:link w:val="30"/>
    <w:uiPriority w:val="9"/>
    <w:unhideWhenUsed/>
    <w:qFormat/>
    <w:rsid w:val="001308C4"/>
    <w:pPr>
      <w:keepNext/>
      <w:keepLines/>
      <w:ind w:firstLine="0"/>
      <w:jc w:val="center"/>
      <w:outlineLvl w:val="2"/>
    </w:pPr>
    <w:rPr>
      <w:rFonts w:eastAsiaTheme="majorEastAsia" w:cstheme="majorBidi"/>
      <w:bCs/>
      <w:sz w:val="20"/>
    </w:rPr>
  </w:style>
  <w:style w:type="paragraph" w:styleId="4">
    <w:name w:val="heading 4"/>
    <w:aliases w:val="Рис абз"/>
    <w:basedOn w:val="a"/>
    <w:next w:val="a"/>
    <w:link w:val="40"/>
    <w:uiPriority w:val="9"/>
    <w:unhideWhenUsed/>
    <w:qFormat/>
    <w:rsid w:val="001308C4"/>
    <w:pPr>
      <w:keepNext/>
      <w:keepLines/>
      <w:spacing w:before="200" w:after="0"/>
      <w:ind w:firstLine="0"/>
      <w:jc w:val="center"/>
      <w:outlineLvl w:val="3"/>
    </w:pPr>
    <w:rPr>
      <w:rFonts w:eastAsiaTheme="majorEastAsia" w:cstheme="majorBidi"/>
      <w:bCs/>
      <w:iCs/>
      <w:sz w:val="20"/>
    </w:rPr>
  </w:style>
  <w:style w:type="character" w:default="1" w:styleId="a0">
    <w:name w:val="Default Paragraph Font"/>
    <w:uiPriority w:val="1"/>
    <w:semiHidden/>
    <w:unhideWhenUsed/>
    <w:rsid w:val="001308C4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1308C4"/>
  </w:style>
  <w:style w:type="character" w:customStyle="1" w:styleId="10">
    <w:name w:val="Заголовок 1 Знак"/>
    <w:basedOn w:val="a0"/>
    <w:link w:val="1"/>
    <w:uiPriority w:val="9"/>
    <w:rsid w:val="001308C4"/>
    <w:rPr>
      <w:rFonts w:ascii="Times New Roman" w:eastAsiaTheme="majorEastAsia" w:hAnsi="Times New Roman" w:cstheme="majorBidi"/>
      <w:b/>
      <w:bCs/>
      <w:sz w:val="32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308C4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30">
    <w:name w:val="Заголовок 3 Знак"/>
    <w:aliases w:val="Рис подпись Знак"/>
    <w:basedOn w:val="a0"/>
    <w:link w:val="3"/>
    <w:uiPriority w:val="9"/>
    <w:rsid w:val="001308C4"/>
    <w:rPr>
      <w:rFonts w:ascii="Times New Roman" w:eastAsiaTheme="majorEastAsia" w:hAnsi="Times New Roman" w:cstheme="majorBidi"/>
      <w:bCs/>
      <w:sz w:val="20"/>
    </w:rPr>
  </w:style>
  <w:style w:type="character" w:customStyle="1" w:styleId="40">
    <w:name w:val="Заголовок 4 Знак"/>
    <w:aliases w:val="Рис абз Знак"/>
    <w:basedOn w:val="a0"/>
    <w:link w:val="4"/>
    <w:uiPriority w:val="9"/>
    <w:rsid w:val="001308C4"/>
    <w:rPr>
      <w:rFonts w:ascii="Times New Roman" w:eastAsiaTheme="majorEastAsia" w:hAnsi="Times New Roman" w:cstheme="majorBidi"/>
      <w:bCs/>
      <w:iCs/>
      <w:sz w:val="20"/>
    </w:rPr>
  </w:style>
  <w:style w:type="paragraph" w:styleId="a3">
    <w:name w:val="Subtitle"/>
    <w:aliases w:val="Рисунок"/>
    <w:basedOn w:val="a"/>
    <w:next w:val="a"/>
    <w:link w:val="a4"/>
    <w:uiPriority w:val="11"/>
    <w:qFormat/>
    <w:rsid w:val="001308C4"/>
    <w:pPr>
      <w:numPr>
        <w:ilvl w:val="1"/>
      </w:numPr>
      <w:spacing w:after="140"/>
      <w:ind w:firstLine="425"/>
      <w:jc w:val="center"/>
    </w:pPr>
    <w:rPr>
      <w:rFonts w:eastAsiaTheme="majorEastAsia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Рисунок Знак"/>
    <w:basedOn w:val="a0"/>
    <w:link w:val="a3"/>
    <w:uiPriority w:val="11"/>
    <w:rsid w:val="001308C4"/>
    <w:rPr>
      <w:rFonts w:ascii="Times New Roman" w:eastAsiaTheme="majorEastAsia" w:hAnsi="Times New Roman" w:cstheme="majorBidi"/>
      <w:iCs/>
      <w:spacing w:val="15"/>
      <w:sz w:val="20"/>
      <w:szCs w:val="24"/>
    </w:rPr>
  </w:style>
  <w:style w:type="paragraph" w:styleId="a5">
    <w:name w:val="No Spacing"/>
    <w:aliases w:val="Формулы"/>
    <w:next w:val="a"/>
    <w:uiPriority w:val="1"/>
    <w:qFormat/>
    <w:rsid w:val="001308C4"/>
    <w:pPr>
      <w:tabs>
        <w:tab w:val="left" w:pos="5103"/>
      </w:tabs>
      <w:spacing w:before="300" w:after="300" w:line="240" w:lineRule="auto"/>
      <w:ind w:firstLine="425"/>
      <w:jc w:val="right"/>
    </w:pPr>
    <w:rPr>
      <w:rFonts w:ascii="Times New Roman" w:hAnsi="Times New Roman"/>
      <w:sz w:val="28"/>
    </w:rPr>
  </w:style>
  <w:style w:type="paragraph" w:customStyle="1" w:styleId="Heading1">
    <w:name w:val="Heading 1"/>
    <w:next w:val="a"/>
    <w:link w:val="Heading1Char"/>
    <w:unhideWhenUsed/>
    <w:qFormat/>
    <w:rsid w:val="001308C4"/>
    <w:pPr>
      <w:keepNext/>
      <w:keepLines/>
      <w:spacing w:after="145" w:line="259" w:lineRule="auto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en-US"/>
    </w:rPr>
  </w:style>
  <w:style w:type="character" w:customStyle="1" w:styleId="Heading1Char">
    <w:name w:val="Heading 1 Char"/>
    <w:link w:val="Heading1"/>
    <w:rsid w:val="001308C4"/>
    <w:rPr>
      <w:rFonts w:ascii="Times New Roman" w:eastAsia="Times New Roman" w:hAnsi="Times New Roman" w:cs="Times New Roman"/>
      <w:b/>
      <w:color w:val="000000"/>
      <w:sz w:val="28"/>
      <w:lang w:eastAsia="en-US"/>
    </w:rPr>
  </w:style>
  <w:style w:type="table" w:styleId="a6">
    <w:name w:val="Table Grid"/>
    <w:basedOn w:val="a1"/>
    <w:uiPriority w:val="59"/>
    <w:rsid w:val="001308C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Верхний колонтитул Знак"/>
    <w:basedOn w:val="a0"/>
    <w:link w:val="a8"/>
    <w:uiPriority w:val="99"/>
    <w:rsid w:val="001308C4"/>
    <w:rPr>
      <w:rFonts w:ascii="Times New Roman" w:hAnsi="Times New Roman"/>
      <w:sz w:val="28"/>
    </w:rPr>
  </w:style>
  <w:style w:type="paragraph" w:styleId="a8">
    <w:name w:val="header"/>
    <w:basedOn w:val="a"/>
    <w:link w:val="a7"/>
    <w:uiPriority w:val="99"/>
    <w:unhideWhenUsed/>
    <w:rsid w:val="0013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1">
    <w:name w:val="Верхний колонтитул Знак1"/>
    <w:basedOn w:val="a0"/>
    <w:uiPriority w:val="99"/>
    <w:semiHidden/>
    <w:rsid w:val="001308C4"/>
    <w:rPr>
      <w:rFonts w:ascii="Times New Roman" w:eastAsiaTheme="minorEastAsia" w:hAnsi="Times New Roman"/>
      <w:sz w:val="28"/>
      <w:lang w:eastAsia="ru-RU"/>
    </w:rPr>
  </w:style>
  <w:style w:type="character" w:customStyle="1" w:styleId="a9">
    <w:name w:val="Нижний колонтитул Знак"/>
    <w:basedOn w:val="a0"/>
    <w:link w:val="aa"/>
    <w:uiPriority w:val="99"/>
    <w:rsid w:val="001308C4"/>
    <w:rPr>
      <w:rFonts w:ascii="Times New Roman" w:hAnsi="Times New Roman"/>
      <w:sz w:val="28"/>
    </w:rPr>
  </w:style>
  <w:style w:type="paragraph" w:styleId="aa">
    <w:name w:val="footer"/>
    <w:basedOn w:val="a"/>
    <w:link w:val="a9"/>
    <w:uiPriority w:val="99"/>
    <w:unhideWhenUsed/>
    <w:rsid w:val="0013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2">
    <w:name w:val="Нижний колонтитул Знак1"/>
    <w:basedOn w:val="a0"/>
    <w:uiPriority w:val="99"/>
    <w:semiHidden/>
    <w:rsid w:val="001308C4"/>
    <w:rPr>
      <w:rFonts w:ascii="Times New Roman" w:eastAsiaTheme="minorEastAsia" w:hAnsi="Times New Roman"/>
      <w:sz w:val="28"/>
      <w:lang w:eastAsia="ru-RU"/>
    </w:rPr>
  </w:style>
  <w:style w:type="paragraph" w:customStyle="1" w:styleId="Times142">
    <w:name w:val="Times14_РИО2"/>
    <w:basedOn w:val="a"/>
    <w:link w:val="Times1420"/>
    <w:qFormat/>
    <w:rsid w:val="001308C4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420">
    <w:name w:val="Times14_РИО2 Знак"/>
    <w:link w:val="Times142"/>
    <w:rsid w:val="001308C4"/>
    <w:rPr>
      <w:rFonts w:ascii="Times New Roman" w:hAnsi="Times New Roman"/>
      <w:sz w:val="28"/>
    </w:rPr>
  </w:style>
  <w:style w:type="character" w:styleId="ab">
    <w:name w:val="Book Title"/>
    <w:uiPriority w:val="33"/>
    <w:qFormat/>
    <w:rsid w:val="001308C4"/>
    <w:rPr>
      <w:b/>
      <w:bCs/>
      <w:smallCaps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1308C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30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_bo\AppData\Roaming\Microsoft\&#1064;&#1072;&#1073;&#1083;&#1086;&#1085;&#1099;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7EEFE-847D-4FE5-8DE4-B154114B8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49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Борисов</dc:creator>
  <cp:keywords/>
  <dc:description/>
  <cp:lastModifiedBy>Сергей Борисов</cp:lastModifiedBy>
  <cp:revision>6</cp:revision>
  <dcterms:created xsi:type="dcterms:W3CDTF">2023-10-26T13:00:00Z</dcterms:created>
  <dcterms:modified xsi:type="dcterms:W3CDTF">2023-10-27T07:35:00Z</dcterms:modified>
</cp:coreProperties>
</file>